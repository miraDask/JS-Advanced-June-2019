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</w:t>
      </w:r>
      <w:bookmarkStart w:id="0" w:name="_GoBack"/>
      <w:bookmarkEnd w:id="0"/>
      <w:r w:rsidR="00F0368E">
        <w:rPr>
          <w:noProof/>
        </w:rPr>
        <w:t>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900EC4">
              <w:rPr>
                <w:lang w:val="de-DE"/>
              </w:rPr>
              <w:t>version: 'HTTP/1.1',</w:t>
            </w:r>
          </w:p>
          <w:p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900EC4">
              <w:rPr>
                <w:lang w:val="de-DE"/>
              </w:rPr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900EC4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</w:t>
      </w:r>
      <w:proofErr w:type="gramStart"/>
      <w:r w:rsidRPr="00833644">
        <w:rPr>
          <w:lang w:val="en-AU"/>
        </w:rPr>
        <w:t>all of</w:t>
      </w:r>
      <w:proofErr w:type="gramEnd"/>
      <w:r w:rsidRPr="00833644">
        <w:rPr>
          <w:lang w:val="en-AU"/>
        </w:rPr>
        <w:t xml:space="preserve">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B956AD" w:rsidP="00AF2D09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B956AD" w:rsidP="00AF2D09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:rsidTr="00D137B6">
        <w:tc>
          <w:tcPr>
            <w:tcW w:w="6803" w:type="dxa"/>
            <w:shd w:val="clear" w:color="auto" w:fill="D9D9D9" w:themeFill="background1" w:themeFillShade="D9"/>
          </w:tcPr>
          <w:p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:rsidTr="00D137B6">
        <w:tc>
          <w:tcPr>
            <w:tcW w:w="6803" w:type="dxa"/>
          </w:tcPr>
          <w:p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:rsidR="00D955E7" w:rsidRDefault="00D955E7" w:rsidP="00D955E7">
            <w:pPr>
              <w:pStyle w:val="Code"/>
            </w:pPr>
            <w:r>
              <w:t>list.add(5);</w:t>
            </w:r>
          </w:p>
          <w:p w:rsidR="00D955E7" w:rsidRDefault="00D955E7" w:rsidP="00D955E7">
            <w:pPr>
              <w:pStyle w:val="Code"/>
            </w:pPr>
            <w:r>
              <w:t>list.add(6);</w:t>
            </w:r>
          </w:p>
          <w:p w:rsidR="00D955E7" w:rsidRDefault="00D955E7" w:rsidP="00D955E7">
            <w:pPr>
              <w:pStyle w:val="Code"/>
            </w:pPr>
            <w:r>
              <w:t>list.add(7);</w:t>
            </w:r>
          </w:p>
          <w:p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:rsidR="00D955E7" w:rsidRDefault="00D955E7" w:rsidP="00D955E7">
            <w:pPr>
              <w:pStyle w:val="Code"/>
            </w:pPr>
            <w:r>
              <w:t>list.remove(1);</w:t>
            </w:r>
          </w:p>
          <w:p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:rsidR="00D955E7" w:rsidRDefault="00D955E7" w:rsidP="00D137B6">
            <w:pPr>
              <w:pStyle w:val="Code"/>
            </w:pPr>
            <w:r>
              <w:t>6</w:t>
            </w:r>
          </w:p>
          <w:p w:rsidR="00D955E7" w:rsidRPr="00F5440E" w:rsidRDefault="00D955E7" w:rsidP="00D137B6">
            <w:pPr>
              <w:pStyle w:val="Code"/>
            </w:pPr>
            <w:r>
              <w:t>7</w:t>
            </w:r>
          </w:p>
        </w:tc>
      </w:tr>
    </w:tbl>
    <w:p w:rsidR="00D955E7" w:rsidRPr="002A6FEE" w:rsidRDefault="00D955E7" w:rsidP="00781625">
      <w:pPr>
        <w:rPr>
          <w:noProof/>
        </w:rPr>
      </w:pP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lastRenderedPageBreak/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Pr="00D818CA">
        <w:rPr>
          <w:rStyle w:val="CodeChar"/>
        </w:rPr>
        <w:t>Client ID must be a 6-digit number</w:t>
      </w:r>
      <w:r w:rsidRPr="004641E2">
        <w:rPr>
          <w:noProof/>
        </w:rPr>
        <w:t>"</w:t>
      </w:r>
    </w:p>
    <w:p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D818CA">
        <w:trPr>
          <w:trHeight w:val="452"/>
        </w:trPr>
        <w:tc>
          <w:tcPr>
            <w:tcW w:w="9204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D818CA">
        <w:trPr>
          <w:trHeight w:val="452"/>
        </w:trPr>
        <w:tc>
          <w:tcPr>
            <w:tcW w:w="9204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D818CA">
        <w:trPr>
          <w:trHeight w:val="392"/>
        </w:trPr>
        <w:tc>
          <w:tcPr>
            <w:tcW w:w="9194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D818CA">
        <w:trPr>
          <w:trHeight w:val="392"/>
        </w:trPr>
        <w:tc>
          <w:tcPr>
            <w:tcW w:w="9194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D818CA">
        <w:trPr>
          <w:trHeight w:val="419"/>
        </w:trPr>
        <w:tc>
          <w:tcPr>
            <w:tcW w:w="9081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D818CA">
        <w:trPr>
          <w:trHeight w:val="419"/>
        </w:trPr>
        <w:tc>
          <w:tcPr>
            <w:tcW w:w="9081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lastRenderedPageBreak/>
              <w:t>Sample Input</w:t>
            </w:r>
          </w:p>
        </w:tc>
      </w:tr>
      <w:tr w:rsidR="00596EDC" w:rsidRPr="004641E2" w:rsidTr="00D818CA">
        <w:trPr>
          <w:trHeight w:val="419"/>
        </w:trPr>
        <w:tc>
          <w:tcPr>
            <w:tcW w:w="9081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D818CA">
        <w:trPr>
          <w:trHeight w:val="419"/>
        </w:trPr>
        <w:tc>
          <w:tcPr>
            <w:tcW w:w="9081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:rsidR="0098634C" w:rsidRDefault="0098634C" w:rsidP="0098634C">
      <w:r>
        <w:rPr>
          <w:noProof/>
        </w:rPr>
        <w:drawing>
          <wp:inline distT="0" distB="0" distL="0" distR="0" wp14:anchorId="3CAB2292" wp14:editId="0C5A19AD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:rsidR="0098634C" w:rsidRDefault="0098634C" w:rsidP="0098634C">
      <w:pPr>
        <w:pStyle w:val="Heading3"/>
      </w:pPr>
      <w:r w:rsidRPr="006F5C65">
        <w:t>Constructor</w:t>
      </w:r>
    </w:p>
    <w:p w:rsidR="0098634C" w:rsidRDefault="0098634C" w:rsidP="0098634C">
      <w:r>
        <w:t>Should have 4 properties:</w:t>
      </w:r>
    </w:p>
    <w:p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:rsidR="0098634C" w:rsidRPr="00900EC4" w:rsidRDefault="0098634C" w:rsidP="00900EC4">
      <w:pPr>
        <w:pStyle w:val="Heading4"/>
        <w:rPr>
          <w:rFonts w:ascii="Consolas" w:hAnsi="Consolas"/>
        </w:rPr>
      </w:pPr>
      <w:r w:rsidRPr="00900EC4">
        <w:rPr>
          <w:rFonts w:ascii="Consolas" w:hAnsi="Consolas"/>
        </w:rPr>
        <w:t xml:space="preserve">loadProducts() </w:t>
      </w:r>
    </w:p>
    <w:p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productPrice</w:t>
      </w:r>
      <w:proofErr w:type="spellEnd"/>
      <w:r w:rsidRPr="00900EC4">
        <w:rPr>
          <w:rFonts w:ascii="Consolas" w:hAnsi="Consolas"/>
          <w:b/>
        </w:rPr>
        <w:t>}"</w:t>
      </w:r>
    </w:p>
    <w:p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proofErr w:type="spellStart"/>
      <w:r w:rsidRPr="00900EC4">
        <w:rPr>
          <w:rFonts w:ascii="Consolas" w:hAnsi="Consolas"/>
          <w:b/>
        </w:rPr>
        <w:t>productsInStock</w:t>
      </w:r>
      <w:proofErr w:type="spellEnd"/>
      <w:r w:rsidRPr="00984D7E">
        <w:t xml:space="preserve">) </w:t>
      </w:r>
      <w:r w:rsidRPr="007267DC">
        <w:rPr>
          <w:u w:val="single"/>
        </w:rPr>
        <w:t>under the following circumstances:</w:t>
      </w:r>
    </w:p>
    <w:p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just add the new quantity</w:t>
      </w:r>
    </w:p>
    <w:p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proofErr w:type="spellStart"/>
      <w:r w:rsidRPr="007267DC">
        <w:rPr>
          <w:b/>
        </w:rPr>
        <w:t>actionsHistory</w:t>
      </w:r>
      <w:proofErr w:type="spellEnd"/>
      <w:r w:rsidRPr="00984D7E">
        <w:t>:</w:t>
      </w:r>
    </w:p>
    <w:p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lastRenderedPageBreak/>
        <w:t>"</w:t>
      </w:r>
      <w:r w:rsidRPr="00900EC4">
        <w:rPr>
          <w:rFonts w:ascii="Consolas" w:hAnsi="Consolas"/>
          <w:b/>
        </w:rPr>
        <w:t>Successfully loaded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84D7E">
        <w:t>"</w:t>
      </w:r>
    </w:p>
    <w:p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00EC4">
        <w:rPr>
          <w:rFonts w:ascii="Consolas" w:hAnsi="Consolas"/>
        </w:rPr>
        <w:t>"</w:t>
      </w:r>
    </w:p>
    <w:p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:rsidR="0098634C" w:rsidRDefault="0098634C" w:rsidP="0098634C">
      <w:pPr>
        <w:pStyle w:val="ListParagraph"/>
        <w:rPr>
          <w:b/>
          <w:sz w:val="24"/>
        </w:rPr>
      </w:pPr>
    </w:p>
    <w:p w:rsidR="0098634C" w:rsidRPr="00A461E5" w:rsidRDefault="0098634C" w:rsidP="007267DC">
      <w:pPr>
        <w:pStyle w:val="Heading4"/>
        <w:ind w:hanging="90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}"</w:t>
      </w:r>
    </w:p>
    <w:p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:rsidR="0098634C" w:rsidRPr="002E30ED" w:rsidRDefault="0098634C" w:rsidP="00900EC4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:rsidR="0098634C" w:rsidRDefault="0098634C" w:rsidP="006949EE">
      <w:pPr>
        <w:pStyle w:val="Heading4"/>
        <w:ind w:left="-90" w:firstLine="90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98634C" w:rsidRDefault="0098634C" w:rsidP="0098634C">
      <w:pPr>
        <w:pStyle w:val="Heading3"/>
      </w:pPr>
      <w:r>
        <w:lastRenderedPageBreak/>
        <w:t>Submission</w:t>
      </w:r>
    </w:p>
    <w:p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98634C" w:rsidRDefault="0098634C" w:rsidP="0098634C">
      <w:pPr>
        <w:pStyle w:val="Heading3"/>
      </w:pPr>
      <w:r w:rsidRPr="00DC2289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:rsidTr="004B5E18">
        <w:tc>
          <w:tcPr>
            <w:tcW w:w="10205" w:type="dxa"/>
            <w:shd w:val="clear" w:color="auto" w:fill="D9D9D9" w:themeFill="background1" w:themeFillShade="D9"/>
          </w:tcPr>
          <w:p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:rsidTr="004B5E18">
        <w:trPr>
          <w:trHeight w:val="418"/>
        </w:trPr>
        <w:tc>
          <w:tcPr>
            <w:tcW w:w="10205" w:type="dxa"/>
          </w:tcPr>
          <w:p w:rsidR="004B5E18" w:rsidRPr="004641E2" w:rsidRDefault="004B5E18" w:rsidP="00D137B6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:rsidTr="004B5E18">
        <w:trPr>
          <w:trHeight w:val="418"/>
        </w:trPr>
        <w:tc>
          <w:tcPr>
            <w:tcW w:w="10205" w:type="dxa"/>
          </w:tcPr>
          <w:p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:rsidTr="004B5E18">
        <w:tc>
          <w:tcPr>
            <w:tcW w:w="10205" w:type="dxa"/>
            <w:shd w:val="clear" w:color="auto" w:fill="D9D9D9" w:themeFill="background1" w:themeFillShade="D9"/>
          </w:tcPr>
          <w:p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:rsidTr="004B5E18">
        <w:trPr>
          <w:trHeight w:val="418"/>
        </w:trPr>
        <w:tc>
          <w:tcPr>
            <w:tcW w:w="10205" w:type="dxa"/>
          </w:tcPr>
          <w:p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:rsidTr="004B5E18">
        <w:trPr>
          <w:trHeight w:val="418"/>
        </w:trPr>
        <w:tc>
          <w:tcPr>
            <w:tcW w:w="10205" w:type="dxa"/>
          </w:tcPr>
          <w:p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:rsidR="001D0031" w:rsidRPr="0098634C" w:rsidRDefault="004B5E18" w:rsidP="001D0031">
      <w:pPr>
        <w:pStyle w:val="Heading1"/>
      </w:pPr>
      <w:r>
        <w:t>J</w:t>
      </w:r>
      <w:r w:rsidR="0098634C">
        <w:t>S Advanced - Retake</w:t>
      </w:r>
      <w:r w:rsidR="0098634C" w:rsidRPr="00BA61CB">
        <w:t xml:space="preserve"> Exam</w:t>
      </w:r>
      <w:r w:rsidR="0098634C">
        <w:t>:</w:t>
      </w:r>
      <w:r w:rsidR="0098634C" w:rsidRPr="00BA61CB">
        <w:t xml:space="preserve"> 18.11.2018</w:t>
      </w:r>
    </w:p>
    <w:p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</w:t>
      </w:r>
      <w:r w:rsidR="00900EC4">
        <w:t>-</w:t>
      </w:r>
      <w:r>
        <w:t xml:space="preserve"> Unit Testing</w:t>
      </w:r>
    </w:p>
    <w:p w:rsidR="001D0031" w:rsidRDefault="001D0031" w:rsidP="001D0031">
      <w:pPr>
        <w:suppressAutoHyphens/>
      </w:pPr>
      <w:r>
        <w:t xml:space="preserve">You are given the following </w:t>
      </w:r>
      <w:r w:rsidRPr="00D818CA">
        <w:t>JavaScript</w:t>
      </w:r>
      <w:r>
        <w:rPr>
          <w:b/>
          <w:bCs/>
        </w:rPr>
        <w:t xml:space="preserve"> </w:t>
      </w:r>
      <w:r w:rsidRPr="00D818CA">
        <w:t>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D0031" w:rsidTr="00900EC4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:rsidTr="00900EC4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Pr="00900EC4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</w:rPr>
            </w:pP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Warehouse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constructor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(capacity)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capacity;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{},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: {}};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addProduct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(type, 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((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()) - quantity);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[type].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(product)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[type][product] +=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orderProducts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[type])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sort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[type][a]);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 +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revision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()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]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 ${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]}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trim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scrapeAProduct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find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[t]).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includes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(product));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!==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undefined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 -=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${product}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D0031" w:rsidRDefault="001D0031" w:rsidP="001D0031">
      <w:pPr>
        <w:pStyle w:val="Heading3"/>
      </w:pPr>
      <w:r w:rsidRPr="00872879">
        <w:lastRenderedPageBreak/>
        <w:t>Functionality</w:t>
      </w:r>
    </w:p>
    <w:p w:rsidR="001D0031" w:rsidRDefault="001D0031" w:rsidP="006C61B4">
      <w:pPr>
        <w:tabs>
          <w:tab w:val="left" w:pos="90"/>
        </w:tabs>
        <w:suppressAutoHyphens/>
        <w:ind w:left="360"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1D0031" w:rsidRPr="00900EC4" w:rsidRDefault="001D0031" w:rsidP="001D0031">
      <w:pPr>
        <w:rPr>
          <w:rFonts w:ascii="Consolas" w:hAnsi="Consolas"/>
        </w:rPr>
      </w:pPr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</w:r>
      <w:r w:rsidRPr="00900EC4">
        <w:rPr>
          <w:rFonts w:ascii="Consolas" w:hAnsi="Consolas"/>
          <w:b/>
          <w:bCs/>
        </w:rPr>
        <w:t>"Invalid given warehouse space"</w:t>
      </w:r>
    </w:p>
    <w:p w:rsidR="001D0031" w:rsidRPr="00BC7D1A" w:rsidRDefault="001D0031" w:rsidP="001D0031">
      <w:pPr>
        <w:pStyle w:val="Heading4"/>
        <w:rPr>
          <w:lang w:val="bg-BG"/>
        </w:r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type, product, quantity) </w:t>
      </w:r>
    </w:p>
    <w:p w:rsidR="00C078E8" w:rsidRDefault="001D0031" w:rsidP="00C078E8">
      <w:pPr>
        <w:ind w:left="360"/>
      </w:pPr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</w:t>
      </w:r>
      <w:r w:rsidR="00746286">
        <w:rPr>
          <w:b/>
          <w:bCs/>
        </w:rPr>
        <w:t xml:space="preserve"> object with the given type with already added products</w:t>
      </w:r>
      <w:r w:rsidR="00BC7D1A"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</w:p>
    <w:p w:rsidR="001D0031" w:rsidRPr="00900EC4" w:rsidRDefault="001D0031" w:rsidP="00900EC4">
      <w:pPr>
        <w:ind w:left="36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"There is not enough space or the warehouse is already full"</w:t>
      </w:r>
    </w:p>
    <w:p w:rsidR="001D0031" w:rsidRDefault="001D0031" w:rsidP="001D0031">
      <w:pPr>
        <w:pStyle w:val="Heading4"/>
      </w:pPr>
      <w:proofErr w:type="spellStart"/>
      <w:r>
        <w:t>orderProducts</w:t>
      </w:r>
      <w:proofErr w:type="spellEnd"/>
      <w:r>
        <w:t xml:space="preserve">(type) </w:t>
      </w:r>
    </w:p>
    <w:p w:rsidR="001D0031" w:rsidRDefault="001D0031" w:rsidP="00C078E8">
      <w:pPr>
        <w:ind w:left="360"/>
      </w:pPr>
      <w:r>
        <w:rPr>
          <w:b/>
          <w:bCs/>
        </w:rPr>
        <w:t xml:space="preserve">Sorts all products </w:t>
      </w:r>
      <w:r>
        <w:t xml:space="preserve">of a given </w:t>
      </w:r>
      <w:r w:rsidRPr="00900EC4">
        <w:rPr>
          <w:rFonts w:ascii="Consolas" w:hAnsi="Consolas"/>
          <w:b/>
          <w:bCs/>
        </w:rPr>
        <w:t>type in descending order</w:t>
      </w:r>
      <w:r>
        <w:rPr>
          <w:b/>
          <w:bCs/>
        </w:rPr>
        <w:t xml:space="preserve"> </w:t>
      </w:r>
      <w:r>
        <w:t xml:space="preserve">by the </w:t>
      </w:r>
      <w:r w:rsidRPr="00900EC4">
        <w:rPr>
          <w:rFonts w:ascii="Consolas" w:hAnsi="Consolas"/>
          <w:b/>
          <w:bCs/>
        </w:rPr>
        <w:t>quantity.</w:t>
      </w:r>
    </w:p>
    <w:p w:rsidR="001D0031" w:rsidRDefault="001D0031" w:rsidP="001D0031">
      <w:pPr>
        <w:pStyle w:val="Heading4"/>
      </w:pPr>
      <w:proofErr w:type="spellStart"/>
      <w:proofErr w:type="gramStart"/>
      <w:r>
        <w:t>occupiedCapacity</w:t>
      </w:r>
      <w:proofErr w:type="spellEnd"/>
      <w:r>
        <w:t>(</w:t>
      </w:r>
      <w:proofErr w:type="gramEnd"/>
      <w:r>
        <w:t xml:space="preserve">) </w:t>
      </w:r>
    </w:p>
    <w:p w:rsidR="001D0031" w:rsidRDefault="001D0031" w:rsidP="006C61B4">
      <w:pPr>
        <w:ind w:left="360"/>
      </w:pPr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:rsidR="001D0031" w:rsidRDefault="001D0031" w:rsidP="001D0031">
      <w:pPr>
        <w:pStyle w:val="Heading4"/>
      </w:pPr>
      <w:proofErr w:type="gramStart"/>
      <w:r w:rsidRPr="00872879">
        <w:t>revision</w:t>
      </w:r>
      <w:r>
        <w:t>(</w:t>
      </w:r>
      <w:proofErr w:type="gramEnd"/>
      <w:r>
        <w:t>)</w:t>
      </w:r>
    </w:p>
    <w:p w:rsidR="001D0031" w:rsidRDefault="001D0031" w:rsidP="006C61B4">
      <w:pPr>
        <w:ind w:left="360"/>
      </w:pPr>
      <w:r w:rsidRPr="00900EC4">
        <w:rPr>
          <w:b/>
        </w:rPr>
        <w:t>Returns</w:t>
      </w:r>
      <w:r>
        <w:t xml:space="preserve"> a string in which we print </w:t>
      </w:r>
      <w:r w:rsidRPr="00900EC4">
        <w:rPr>
          <w:b/>
        </w:rPr>
        <w:t>all products</w:t>
      </w:r>
      <w:r>
        <w:t xml:space="preserve"> of </w:t>
      </w:r>
      <w:r w:rsidRPr="00900EC4">
        <w:rPr>
          <w:b/>
        </w:rPr>
        <w:t>each type</w:t>
      </w:r>
      <w:r>
        <w:t xml:space="preserve">, into the following </w:t>
      </w:r>
      <w:r w:rsidRPr="00900EC4">
        <w:rPr>
          <w:b/>
        </w:rPr>
        <w:t>format</w:t>
      </w:r>
      <w:r>
        <w:t xml:space="preserve">: 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lastRenderedPageBreak/>
        <w:t>'Product type - [Food]'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[Drink]'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</w:r>
      <w:r w:rsidRPr="00666623">
        <w:rPr>
          <w:rFonts w:cstheme="minorHAnsi"/>
          <w:b/>
          <w:bCs/>
        </w:rPr>
        <w:t xml:space="preserve">If there is not at least 1 product in the warehouse </w:t>
      </w:r>
      <w:r w:rsidRPr="00666623">
        <w:rPr>
          <w:rFonts w:cstheme="minorHAnsi"/>
        </w:rPr>
        <w:t xml:space="preserve">we </w:t>
      </w:r>
      <w:r w:rsidRPr="00666623">
        <w:rPr>
          <w:rFonts w:cstheme="minorHAnsi"/>
          <w:b/>
          <w:bCs/>
        </w:rPr>
        <w:t xml:space="preserve">return </w:t>
      </w:r>
      <w:r w:rsidRPr="00CD783D">
        <w:rPr>
          <w:rFonts w:cstheme="minorHAnsi"/>
        </w:rPr>
        <w:t xml:space="preserve">the string: </w:t>
      </w:r>
      <w:r w:rsidRPr="00900EC4">
        <w:rPr>
          <w:rFonts w:ascii="Consolas" w:hAnsi="Consolas"/>
        </w:rPr>
        <w:br/>
      </w:r>
      <w:r w:rsidRPr="00900EC4">
        <w:rPr>
          <w:rFonts w:ascii="Consolas" w:hAnsi="Consolas"/>
          <w:b/>
          <w:bCs/>
        </w:rPr>
        <w:t>'The Warehouse is empty'</w:t>
      </w:r>
    </w:p>
    <w:p w:rsidR="001D0031" w:rsidRDefault="001D0031" w:rsidP="001D0031">
      <w:pPr>
        <w:pStyle w:val="Heading4"/>
      </w:pPr>
      <w:proofErr w:type="spellStart"/>
      <w:proofErr w:type="gramStart"/>
      <w:r>
        <w:t>scrapeAProduct</w:t>
      </w:r>
      <w:proofErr w:type="spellEnd"/>
      <w:r>
        <w:t>(</w:t>
      </w:r>
      <w:proofErr w:type="gramEnd"/>
      <w:r>
        <w:t>product, quantity)</w:t>
      </w:r>
    </w:p>
    <w:p w:rsidR="007C1520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>:</w:t>
      </w:r>
    </w:p>
    <w:p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>
        <w:t xml:space="preserve"> </w:t>
      </w:r>
      <w:r w:rsidRPr="00900EC4">
        <w:rPr>
          <w:rFonts w:ascii="Consolas" w:hAnsi="Consolas"/>
          <w:b/>
          <w:bCs/>
        </w:rPr>
        <w:t>'{product} do not exists'</w:t>
      </w:r>
    </w:p>
    <w:p w:rsidR="001D0031" w:rsidRDefault="001D0031" w:rsidP="001D0031">
      <w:pPr>
        <w:pStyle w:val="Heading3"/>
      </w:pPr>
      <w:r w:rsidRPr="00872879">
        <w:t>TODO</w:t>
      </w:r>
    </w:p>
    <w:p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t>Don't forget to require the chai library!</w:t>
      </w:r>
    </w:p>
    <w:sectPr w:rsidR="001D0031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653" w:rsidRDefault="00BD5653" w:rsidP="008068A2">
      <w:pPr>
        <w:spacing w:after="0" w:line="240" w:lineRule="auto"/>
      </w:pPr>
      <w:r>
        <w:separator/>
      </w:r>
    </w:p>
  </w:endnote>
  <w:endnote w:type="continuationSeparator" w:id="0">
    <w:p w:rsidR="00BD5653" w:rsidRDefault="00BD56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3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3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653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653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EAC96" wp14:editId="202FBBB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322E" wp14:editId="53D1EBB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4D655D" wp14:editId="2F36610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40A06" wp14:editId="6B717DE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77B60" wp14:editId="604513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158F1" wp14:editId="2FBE00B3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DA321" wp14:editId="1CD7E323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16765" wp14:editId="7F5851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E63F8" wp14:editId="468E0CC4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C95CA" wp14:editId="765B575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EAC96" wp14:editId="202FBBB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322E" wp14:editId="53D1EBB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4D655D" wp14:editId="2F36610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40A06" wp14:editId="6B717DE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77B60" wp14:editId="604513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158F1" wp14:editId="2FBE00B3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DA321" wp14:editId="1CD7E323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16765" wp14:editId="7F5851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E63F8" wp14:editId="468E0CC4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C95CA" wp14:editId="765B575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653" w:rsidRDefault="00BD5653" w:rsidP="008068A2">
      <w:pPr>
        <w:spacing w:after="0" w:line="240" w:lineRule="auto"/>
      </w:pPr>
      <w:r>
        <w:separator/>
      </w:r>
    </w:p>
  </w:footnote>
  <w:footnote w:type="continuationSeparator" w:id="0">
    <w:p w:rsidR="00BD5653" w:rsidRDefault="00BD56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4D15"/>
    <w:rsid w:val="00086727"/>
    <w:rsid w:val="000A0025"/>
    <w:rsid w:val="000B39E6"/>
    <w:rsid w:val="000B56F0"/>
    <w:rsid w:val="000D0781"/>
    <w:rsid w:val="000F3C1F"/>
    <w:rsid w:val="000F4444"/>
    <w:rsid w:val="00103906"/>
    <w:rsid w:val="0012270F"/>
    <w:rsid w:val="001275B9"/>
    <w:rsid w:val="00127650"/>
    <w:rsid w:val="00130261"/>
    <w:rsid w:val="001320D8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61625"/>
    <w:rsid w:val="008617B5"/>
    <w:rsid w:val="00863C18"/>
    <w:rsid w:val="0087027E"/>
    <w:rsid w:val="00870828"/>
    <w:rsid w:val="0088080B"/>
    <w:rsid w:val="00887BC2"/>
    <w:rsid w:val="008956FC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7C75"/>
    <w:rsid w:val="00A826E2"/>
    <w:rsid w:val="00AA2018"/>
    <w:rsid w:val="00AA3772"/>
    <w:rsid w:val="00AA4E89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6F31"/>
    <w:rsid w:val="00B567F6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25EB"/>
    <w:rsid w:val="00D67C0E"/>
    <w:rsid w:val="00D73957"/>
    <w:rsid w:val="00D75B0C"/>
    <w:rsid w:val="00D818CA"/>
    <w:rsid w:val="00D829DE"/>
    <w:rsid w:val="00D910AA"/>
    <w:rsid w:val="00D955E7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4FD17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8EC4-EACD-41C1-9961-0998A5C8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222</TotalTime>
  <Pages>14</Pages>
  <Words>3166</Words>
  <Characters>18051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antonoaatanasova</cp:lastModifiedBy>
  <cp:revision>125</cp:revision>
  <cp:lastPrinted>2015-10-26T22:35:00Z</cp:lastPrinted>
  <dcterms:created xsi:type="dcterms:W3CDTF">2019-06-05T16:35:00Z</dcterms:created>
  <dcterms:modified xsi:type="dcterms:W3CDTF">2019-06-17T13:12:00Z</dcterms:modified>
  <cp:category>programming, education, software engineering, software development</cp:category>
</cp:coreProperties>
</file>